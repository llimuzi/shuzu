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3E6" w:rsidRDefault="00C36EE3">
      <w:r>
        <w:rPr>
          <w:noProof/>
        </w:rPr>
        <w:drawing>
          <wp:anchor distT="0" distB="0" distL="114300" distR="114300" simplePos="0" relativeHeight="251659776" behindDoc="0" locked="0" layoutInCell="1" allowOverlap="1" wp14:anchorId="6FC62858" wp14:editId="2006AB96">
            <wp:simplePos x="0" y="0"/>
            <wp:positionH relativeFrom="margin">
              <wp:posOffset>4569031</wp:posOffset>
            </wp:positionH>
            <wp:positionV relativeFrom="paragraph">
              <wp:posOffset>-949551</wp:posOffset>
            </wp:positionV>
            <wp:extent cx="1381214" cy="1602207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粘贴图片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30" cy="161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D3CF9C" wp14:editId="47D06E43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63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Pr="00C36EE3" w:rsidRDefault="0071247D">
                            <w:pPr>
                              <w:autoSpaceDN w:val="0"/>
                              <w:spacing w:before="360"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 xml:space="preserve">jbys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FFFFF"/>
                                <w:sz w:val="56"/>
                                <w:szCs w:val="80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C36EE3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</w:t>
                            </w:r>
                            <w:r w:rsidR="00C36EE3" w:rsidRPr="00C36EE3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180 1000 1000</w:t>
                            </w:r>
                          </w:p>
                          <w:p w:rsidR="00BD53E6" w:rsidRPr="00C36EE3" w:rsidRDefault="00C36EE3">
                            <w:pPr>
                              <w:autoSpaceDN w:val="0"/>
                              <w:spacing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36EE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 w:themeColor="background1"/>
                                <w:sz w:val="56"/>
                                <w:szCs w:val="80"/>
                              </w:rPr>
                              <w:t>Resume</w:t>
                            </w:r>
                            <w:r w:rsidRPr="00C36EE3"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  </w:t>
                            </w:r>
                            <w:r w:rsidRPr="00C36EE3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jianli@yjbys.com</w:t>
                            </w:r>
                          </w:p>
                          <w:p w:rsidR="00BD53E6" w:rsidRDefault="00BD53E6"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3CF9C" id="Rectangle 6" o:spid="_x0000_s1026" style="position:absolute;left:0;text-align:left;margin-left:-93.6pt;margin-top:-74.4pt;width:598.45pt;height:1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" fillcolor="#b4204d" stroked="f">
                <v:textbox>
                  <w:txbxContent>
                    <w:p w:rsidR="00BD53E6" w:rsidRPr="00C36EE3" w:rsidRDefault="0071247D">
                      <w:pPr>
                        <w:autoSpaceDN w:val="0"/>
                        <w:spacing w:before="360"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56"/>
                          <w:szCs w:val="80"/>
                        </w:rPr>
                        <w:t>Y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FFFFFF"/>
                          <w:sz w:val="56"/>
                          <w:szCs w:val="80"/>
                        </w:rPr>
                        <w:t xml:space="preserve">jbys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FFFFFF"/>
                          <w:sz w:val="56"/>
                          <w:szCs w:val="80"/>
                        </w:rPr>
                        <w:t xml:space="preserve">    </w:t>
                      </w:r>
                      <w:bookmarkStart w:id="1" w:name="_GoBack"/>
                      <w:bookmarkEnd w:id="1"/>
                      <w:r w:rsidR="00C36EE3">
                        <w:rPr>
                          <w:rFonts w:ascii="微软雅黑" w:eastAsia="微软雅黑" w:hAnsi="微软雅黑" w:hint="eastAsia"/>
                          <w:bCs/>
                          <w:color w:val="FFFFFF"/>
                          <w:sz w:val="72"/>
                          <w:szCs w:val="36"/>
                        </w:rPr>
                        <w:t xml:space="preserve"> </w:t>
                      </w:r>
                      <w:r w:rsidR="00C36EE3" w:rsidRPr="00C36EE3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  <w:t>180 1000 1000</w:t>
                      </w:r>
                    </w:p>
                    <w:p w:rsidR="00BD53E6" w:rsidRPr="00C36EE3" w:rsidRDefault="00C36EE3">
                      <w:pPr>
                        <w:autoSpaceDN w:val="0"/>
                        <w:spacing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36EE3">
                        <w:rPr>
                          <w:rFonts w:ascii="微软雅黑" w:eastAsia="微软雅黑" w:hAnsi="微软雅黑" w:cs="微软雅黑" w:hint="eastAsia"/>
                          <w:bCs/>
                          <w:color w:val="FFFFFF" w:themeColor="background1"/>
                          <w:sz w:val="56"/>
                          <w:szCs w:val="80"/>
                        </w:rPr>
                        <w:t>Resume</w:t>
                      </w:r>
                      <w:r w:rsidRPr="00C36EE3"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72"/>
                          <w:szCs w:val="80"/>
                        </w:rPr>
                        <w:t xml:space="preserve">   </w:t>
                      </w:r>
                      <w:r w:rsidRPr="00C36EE3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  <w:t>jianli@yjbys.com</w:t>
                      </w:r>
                    </w:p>
                    <w:p w:rsidR="00BD53E6" w:rsidRDefault="00BD53E6">
                      <w:pPr>
                        <w:autoSpaceDN w:val="0"/>
                        <w:spacing w:before="141" w:after="141" w:line="900" w:lineRule="exact"/>
                        <w:rPr>
                          <w:rFonts w:ascii="微软雅黑" w:eastAsia="微软雅黑" w:hAnsi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53E6" w:rsidRDefault="00BD53E6"/>
    <w:p w:rsidR="00BD53E6" w:rsidRDefault="00C36EE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A753CE" wp14:editId="7F46CB4A">
                <wp:simplePos x="0" y="0"/>
                <wp:positionH relativeFrom="column">
                  <wp:posOffset>-633095</wp:posOffset>
                </wp:positionH>
                <wp:positionV relativeFrom="paragraph">
                  <wp:posOffset>260350</wp:posOffset>
                </wp:positionV>
                <wp:extent cx="6599555" cy="8357870"/>
                <wp:effectExtent l="0" t="0" r="444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Default="00C36EE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月至今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北京语言大学     管理与经济学院     MBA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将于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月毕业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北京城市学院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经管学院        工商管理学士</w:t>
                            </w:r>
                          </w:p>
                          <w:p w:rsidR="00BD53E6" w:rsidRDefault="00C36EE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:rsidR="00BD53E6" w:rsidRDefault="00C36EE3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助理实习生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巡店采访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等工作，累积完成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个工作时。</w:t>
                            </w:r>
                          </w:p>
                          <w:p w:rsidR="00BD53E6" w:rsidRDefault="00C36EE3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战略管理部实习生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基金会，王石、任志强等企业家先后担任理事长指导工作。企业家会员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部经理汇报，协助项目管理、监测评估、人物访谈、会议记录等工作；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万字分析报告并面向基金会全体做演讲汇报，并促成合作伙伴。</w:t>
                            </w:r>
                          </w:p>
                          <w:p w:rsidR="00BD53E6" w:rsidRDefault="00C36EE3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  <w:t>BP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实习生                     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入职全流程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电面候选人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、与猎头对接，协调各方人员；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人团队。</w:t>
                            </w:r>
                          </w:p>
                          <w:p w:rsidR="00BD53E6" w:rsidRDefault="00C36EE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:rsidR="00BD53E6" w:rsidRDefault="00C36EE3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北京城市学院学生会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三行情书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比赛，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吸引腾讯和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扬子晚报报道，并制成明信片全校范围售卖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余套。</w:t>
                            </w:r>
                          </w:p>
                          <w:p w:rsidR="00BD53E6" w:rsidRDefault="00C36EE3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创建学院第一支羽毛球女队，改革组织架构，使男女队覆盖率从仅含大一到本科四个年级，建立完善的训练管理制度和财务制度；</w:t>
                            </w:r>
                          </w:p>
                          <w:p w:rsidR="00BD53E6" w:rsidRDefault="00C36EE3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长合作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带领球队进入北京市高校羽毛球赛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强。</w:t>
                            </w:r>
                          </w:p>
                          <w:p w:rsidR="00BD53E6" w:rsidRDefault="00C36EE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英语能力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576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二级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语言，熟练操作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Visio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SPSS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 w:rsidR="00BD53E6" w:rsidRDefault="00C36EE3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专业特长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 w:rsidR="00BD53E6" w:rsidRDefault="00C36EE3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 w:rsidR="00BD53E6" w:rsidRDefault="00C36EE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 w:rsidR="00BD53E6" w:rsidRDefault="00C36EE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 w:rsidR="00BD53E6" w:rsidRDefault="00C36EE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-49.85pt;margin-top:20.5pt;height:658.1pt;width:519.65pt;z-index:251658240;mso-width-relative:page;mso-height-relative:page;" fillcolor="#FFFFFF" filled="t" stroked="f" coordsize="21600,21600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月至今  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北京语言大学     管理与经济学院     MBA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将于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月毕业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2009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月至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北京城市学院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经管学院        工商管理学士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实习经历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助理实习生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个工作时。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战略管理部实习生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余家环保组织；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万字分析报告并面向基金会全体做演讲汇报，并促成合作伙伴。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实习生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人团队。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主席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余套。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创建学院第一支羽毛球女队，改革组织架构，使男女队覆盖率从仅含大一到本科四个年级，建立完善的训练管理制度和财务制度；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与男队长合作带领球队进入北京市高校羽毛球赛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强。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个人技能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英语能力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CET6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576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二级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语言，熟练操作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Word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Visio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等常用办公软件；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SPSS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专业特长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C36EE3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BD53E6" w:rsidRDefault="00BD53E6"/>
    <w:p w:rsidR="00BD53E6" w:rsidRDefault="00BD53E6"/>
    <w:p w:rsidR="00BD53E6" w:rsidRDefault="00C36EE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6493955</wp:posOffset>
                </wp:positionV>
                <wp:extent cx="7600315" cy="489585"/>
                <wp:effectExtent l="0" t="0" r="63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58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1ADA" id="Rectangle 3" o:spid="_x0000_s1026" style="position:absolute;left:0;text-align:left;margin-left:-91.15pt;margin-top:511.35pt;width:598.45pt;height:38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" fillcolor="#b4204d" stroked="f"/>
            </w:pict>
          </mc:Fallback>
        </mc:AlternateContent>
      </w:r>
    </w:p>
    <w:sectPr w:rsidR="00BD53E6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50581"/>
    <w:multiLevelType w:val="multilevel"/>
    <w:tmpl w:val="4DE5058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4F2C61"/>
    <w:multiLevelType w:val="multilevel"/>
    <w:tmpl w:val="5F4F2C6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C213B5"/>
    <w:multiLevelType w:val="multilevel"/>
    <w:tmpl w:val="7BC213B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B34F5"/>
    <w:rsid w:val="003D4D82"/>
    <w:rsid w:val="00417BCB"/>
    <w:rsid w:val="00485FA8"/>
    <w:rsid w:val="004D4FD2"/>
    <w:rsid w:val="00594B58"/>
    <w:rsid w:val="0071089C"/>
    <w:rsid w:val="0071247D"/>
    <w:rsid w:val="008322F4"/>
    <w:rsid w:val="008514F7"/>
    <w:rsid w:val="009223B3"/>
    <w:rsid w:val="00984D3B"/>
    <w:rsid w:val="00A4565E"/>
    <w:rsid w:val="00BD53E6"/>
    <w:rsid w:val="00C36EE3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  <w:rsid w:val="323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6B775E-7E01-4751-B68F-356FED8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2015-11-24T02:53:00Z</cp:lastPrinted>
  <dcterms:created xsi:type="dcterms:W3CDTF">2017-07-14T04:21:00Z</dcterms:created>
  <dcterms:modified xsi:type="dcterms:W3CDTF">2017-08-12T06:21:00Z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